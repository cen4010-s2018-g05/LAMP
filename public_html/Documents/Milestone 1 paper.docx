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46AD" w14:textId="50B72D86" w:rsidR="0074666C" w:rsidRDefault="009303A2" w:rsidP="009303A2">
      <w:pPr>
        <w:pStyle w:val="Heading1"/>
      </w:pPr>
      <w:r>
        <w:t>Milestone 1</w:t>
      </w:r>
    </w:p>
    <w:p w14:paraId="1E5A5D07" w14:textId="54CC9BE8" w:rsidR="009303A2" w:rsidRPr="009303A2" w:rsidRDefault="009303A2" w:rsidP="009303A2">
      <w:r>
        <w:t>This is the document we will submit for milestone 1.</w:t>
      </w:r>
      <w:bookmarkStart w:id="0" w:name="_GoBack"/>
      <w:bookmarkEnd w:id="0"/>
    </w:p>
    <w:sectPr w:rsidR="009303A2" w:rsidRPr="0093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4A"/>
    <w:rsid w:val="0044084A"/>
    <w:rsid w:val="0074666C"/>
    <w:rsid w:val="007568D5"/>
    <w:rsid w:val="009303A2"/>
    <w:rsid w:val="00B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DDE3"/>
  <w15:chartTrackingRefBased/>
  <w15:docId w15:val="{F558AAFC-7BD3-4059-A3DB-B3D18AF3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49E1E730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Segura</dc:creator>
  <cp:keywords/>
  <dc:description/>
  <cp:lastModifiedBy>Diego Segura</cp:lastModifiedBy>
  <cp:revision>3</cp:revision>
  <dcterms:created xsi:type="dcterms:W3CDTF">2018-02-14T23:02:00Z</dcterms:created>
  <dcterms:modified xsi:type="dcterms:W3CDTF">2018-02-14T23:04:00Z</dcterms:modified>
</cp:coreProperties>
</file>